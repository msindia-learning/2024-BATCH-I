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5FF4" w14:textId="5EB78F65" w:rsidR="00CE229A" w:rsidRDefault="00EC1B7F" w:rsidP="00025A6B">
      <w:pPr>
        <w:rPr>
          <w:lang w:val="en-US"/>
        </w:rPr>
      </w:pPr>
      <w:r>
        <w:rPr>
          <w:lang w:val="en-US"/>
        </w:rPr>
        <w:t>Write a program to find a numerology destiny number of a given name:</w:t>
      </w:r>
    </w:p>
    <w:p w14:paraId="38FCD284" w14:textId="3E49B90C" w:rsidR="00EC1B7F" w:rsidRDefault="00EC1B7F" w:rsidP="00025A6B">
      <w:pPr>
        <w:rPr>
          <w:lang w:val="en-US"/>
        </w:rPr>
      </w:pPr>
      <w:r>
        <w:rPr>
          <w:lang w:val="en-US"/>
        </w:rPr>
        <w:t>Numerology numbers are a sum value of the name numbers. Sum the numerology number from the given number alphabet chart.</w:t>
      </w:r>
    </w:p>
    <w:p w14:paraId="79C9B674" w14:textId="225D82E7" w:rsidR="00EC1B7F" w:rsidRDefault="00EC1B7F" w:rsidP="00025A6B">
      <w:pPr>
        <w:rPr>
          <w:lang w:val="en-US"/>
        </w:rPr>
      </w:pPr>
      <w:r>
        <w:rPr>
          <w:noProof/>
        </w:rPr>
        <w:drawing>
          <wp:inline distT="0" distB="0" distL="0" distR="0" wp14:anchorId="7873A7DD" wp14:editId="478F0DC0">
            <wp:extent cx="5399405" cy="62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274D" w14:textId="77777777" w:rsidR="00EC1B7F" w:rsidRDefault="00EC1B7F" w:rsidP="00025A6B">
      <w:pPr>
        <w:rPr>
          <w:lang w:val="en-US"/>
        </w:rPr>
      </w:pPr>
    </w:p>
    <w:p w14:paraId="5E72B983" w14:textId="7779033F" w:rsidR="00EC1B7F" w:rsidRDefault="00EC1B7F" w:rsidP="00025A6B">
      <w:pPr>
        <w:rPr>
          <w:lang w:val="en-US"/>
        </w:rPr>
      </w:pPr>
      <w:r>
        <w:rPr>
          <w:lang w:val="en-US"/>
        </w:rPr>
        <w:t>Example:</w:t>
      </w:r>
    </w:p>
    <w:p w14:paraId="0AB7362E" w14:textId="7EC8FBD4" w:rsidR="00692594" w:rsidRDefault="00692594" w:rsidP="00025A6B">
      <w:pPr>
        <w:rPr>
          <w:lang w:val="en-US"/>
        </w:rPr>
      </w:pPr>
      <w:r>
        <w:rPr>
          <w:lang w:val="en-US"/>
        </w:rPr>
        <w:t>Name: Ajithkumar</w:t>
      </w:r>
    </w:p>
    <w:p w14:paraId="2A6E1E23" w14:textId="77777777" w:rsidR="00EC1B7F" w:rsidRDefault="00EC1B7F" w:rsidP="00025A6B">
      <w:pPr>
        <w:rPr>
          <w:lang w:val="en-US"/>
        </w:rPr>
      </w:pPr>
    </w:p>
    <w:p w14:paraId="1C67FBB6" w14:textId="5BB5301C" w:rsidR="00EC1B7F" w:rsidRDefault="00692594" w:rsidP="00025A6B">
      <w:pPr>
        <w:rPr>
          <w:lang w:val="en-US"/>
        </w:rPr>
      </w:pPr>
      <w:r>
        <w:rPr>
          <w:noProof/>
        </w:rPr>
        <w:drawing>
          <wp:inline distT="0" distB="0" distL="0" distR="0" wp14:anchorId="51038D9E" wp14:editId="105CD260">
            <wp:extent cx="2266667" cy="73333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E681" w14:textId="77777777" w:rsidR="00692594" w:rsidRDefault="00692594" w:rsidP="00025A6B">
      <w:pPr>
        <w:rPr>
          <w:lang w:val="en-US"/>
        </w:rPr>
      </w:pPr>
    </w:p>
    <w:p w14:paraId="7605F6FD" w14:textId="777155B1" w:rsidR="00692594" w:rsidRDefault="00692594" w:rsidP="00025A6B">
      <w:pPr>
        <w:rPr>
          <w:lang w:val="en-US"/>
        </w:rPr>
      </w:pPr>
      <w:r>
        <w:rPr>
          <w:lang w:val="en-US"/>
        </w:rPr>
        <w:t>Compound Name Number: 27</w:t>
      </w:r>
    </w:p>
    <w:p w14:paraId="34CEF507" w14:textId="09C9310F" w:rsidR="00692594" w:rsidRDefault="00692594" w:rsidP="00025A6B">
      <w:pPr>
        <w:rPr>
          <w:lang w:val="en-US"/>
        </w:rPr>
      </w:pPr>
      <w:r>
        <w:rPr>
          <w:lang w:val="en-US"/>
        </w:rPr>
        <w:t>Destiny Number:  2 + 7 = 9</w:t>
      </w:r>
    </w:p>
    <w:p w14:paraId="24425BFD" w14:textId="77777777" w:rsidR="00EC1B7F" w:rsidRDefault="00EC1B7F" w:rsidP="00025A6B">
      <w:pPr>
        <w:rPr>
          <w:lang w:val="en-US"/>
        </w:rPr>
      </w:pPr>
    </w:p>
    <w:p w14:paraId="3A94F04D" w14:textId="77777777" w:rsidR="002A273B" w:rsidRDefault="002A273B" w:rsidP="002A27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 w:eastAsia="en-US"/>
        </w:rPr>
        <w:t>// constant cannot be reassigned</w:t>
      </w:r>
    </w:p>
    <w:p w14:paraId="7ED3A052" w14:textId="77777777" w:rsidR="002A273B" w:rsidRDefault="002A273B" w:rsidP="002A27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</w:pPr>
    </w:p>
    <w:p w14:paraId="17BA6EA4" w14:textId="77777777" w:rsidR="002A273B" w:rsidRDefault="002A273B" w:rsidP="002A27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eastAsia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  <w:t xml:space="preserve"> PI = 3.14159265;</w:t>
      </w:r>
    </w:p>
    <w:p w14:paraId="66333F00" w14:textId="77777777" w:rsidR="002A273B" w:rsidRDefault="002A273B" w:rsidP="002A27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  <w:t>PI = 3.14;</w:t>
      </w:r>
    </w:p>
    <w:p w14:paraId="5704D065" w14:textId="77777777" w:rsidR="002A273B" w:rsidRDefault="002A273B" w:rsidP="002A27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  <w:t>PI = PI + 10;</w:t>
      </w:r>
    </w:p>
    <w:p w14:paraId="5CE6A32D" w14:textId="6EBB9405" w:rsidR="00EC1B7F" w:rsidRPr="00EC1B7F" w:rsidRDefault="002A273B" w:rsidP="002A273B">
      <w:pPr>
        <w:rPr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IN" w:eastAsia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lang w:val="en-IN" w:eastAsia="en-US"/>
        </w:rPr>
        <w:t>.log(PI);</w:t>
      </w:r>
    </w:p>
    <w:sectPr w:rsidR="00EC1B7F" w:rsidRPr="00EC1B7F" w:rsidSect="007D001D">
      <w:headerReference w:type="default" r:id="rId13"/>
      <w:footerReference w:type="default" r:id="rId14"/>
      <w:pgSz w:w="11906" w:h="16838" w:code="9"/>
      <w:pgMar w:top="1134" w:right="1418" w:bottom="1560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C51A" w14:textId="77777777" w:rsidR="007D001D" w:rsidRDefault="007D001D" w:rsidP="008515CE">
      <w:r>
        <w:separator/>
      </w:r>
    </w:p>
  </w:endnote>
  <w:endnote w:type="continuationSeparator" w:id="0">
    <w:p w14:paraId="42341493" w14:textId="77777777" w:rsidR="007D001D" w:rsidRDefault="007D001D" w:rsidP="0085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68" w:type="dxa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6688"/>
      <w:gridCol w:w="1980"/>
    </w:tblGrid>
    <w:tr w:rsidR="00CA5996" w:rsidRPr="0042706A" w14:paraId="7A3F9BD3" w14:textId="77777777" w:rsidTr="00164610">
      <w:tc>
        <w:tcPr>
          <w:tcW w:w="6688" w:type="dxa"/>
          <w:shd w:val="clear" w:color="auto" w:fill="auto"/>
        </w:tcPr>
        <w:p w14:paraId="2DAA2D30" w14:textId="77777777" w:rsidR="00CA5996" w:rsidRPr="006517EF" w:rsidRDefault="00025A6B" w:rsidP="00137F01">
          <w:pPr>
            <w:pStyle w:val="Footer"/>
            <w:rPr>
              <w:rFonts w:cs="Arial"/>
              <w:lang w:val="en-GB"/>
            </w:rPr>
          </w:pPr>
          <w:r>
            <w:rPr>
              <w:rFonts w:cs="Arial"/>
            </w:rPr>
            <w:t>Questions</w:t>
          </w:r>
          <w:r w:rsidR="008E7A29">
            <w:rPr>
              <w:rFonts w:cs="Arial"/>
            </w:rPr>
            <w:t xml:space="preserve"> </w:t>
          </w:r>
          <w:r w:rsidR="00CA5996" w:rsidRPr="006517EF">
            <w:rPr>
              <w:rFonts w:cs="Arial"/>
              <w:lang w:val="en-GB"/>
            </w:rPr>
            <w:t xml:space="preserve">/  </w:t>
          </w:r>
          <w:r w:rsidR="00137F01">
            <w:rPr>
              <w:rFonts w:cs="Arial"/>
            </w:rPr>
            <w:t>M&amp;S India</w:t>
          </w:r>
        </w:p>
      </w:tc>
      <w:tc>
        <w:tcPr>
          <w:tcW w:w="1980" w:type="dxa"/>
          <w:shd w:val="clear" w:color="auto" w:fill="auto"/>
        </w:tcPr>
        <w:p w14:paraId="749459A2" w14:textId="510D07FF" w:rsidR="00CA5996" w:rsidRPr="0042706A" w:rsidRDefault="00A76076" w:rsidP="00CA5996">
          <w:pPr>
            <w:pStyle w:val="Footer"/>
            <w:jc w:val="right"/>
            <w:rPr>
              <w:rFonts w:cs="Arial"/>
            </w:rPr>
          </w:pPr>
          <w:r w:rsidRPr="0042706A">
            <w:rPr>
              <w:rFonts w:cs="Arial"/>
            </w:rPr>
            <w:fldChar w:fldCharType="begin"/>
          </w:r>
          <w:r w:rsidR="00CA5996" w:rsidRPr="0042706A">
            <w:rPr>
              <w:rFonts w:cs="Arial"/>
            </w:rPr>
            <w:instrText xml:space="preserve"> SAVEDATE \@ "d.MM.yy" \* MERGEFORMAT </w:instrText>
          </w:r>
          <w:r w:rsidRPr="0042706A">
            <w:rPr>
              <w:rFonts w:cs="Arial"/>
            </w:rPr>
            <w:fldChar w:fldCharType="separate"/>
          </w:r>
          <w:r w:rsidR="002A273B">
            <w:rPr>
              <w:rFonts w:cs="Arial"/>
              <w:noProof/>
            </w:rPr>
            <w:t>18.08.23</w:t>
          </w:r>
          <w:r w:rsidRPr="0042706A">
            <w:rPr>
              <w:rFonts w:cs="Arial"/>
            </w:rPr>
            <w:fldChar w:fldCharType="end"/>
          </w:r>
          <w:r w:rsidR="00CA5996" w:rsidRPr="0042706A">
            <w:rPr>
              <w:rFonts w:cs="Arial"/>
            </w:rPr>
            <w:t xml:space="preserve">  </w:t>
          </w:r>
          <w:r w:rsidR="00CA5996" w:rsidRPr="0042706A">
            <w:rPr>
              <w:rFonts w:cs="Arial"/>
            </w:rPr>
            <w:t>/</w:t>
          </w:r>
          <w:r w:rsidR="00CA5996" w:rsidRPr="0042706A">
            <w:rPr>
              <w:rFonts w:cs="Arial"/>
              <w:lang w:val="en-GB"/>
            </w:rPr>
            <w:t xml:space="preserve"> </w:t>
          </w:r>
          <w:proofErr w:type="spellStart"/>
          <w:r w:rsidR="00CA5996" w:rsidRPr="0042706A">
            <w:rPr>
              <w:rFonts w:cs="Arial"/>
              <w:lang w:val="en-GB"/>
            </w:rPr>
            <w:t>Seite</w:t>
          </w:r>
          <w:proofErr w:type="spellEnd"/>
          <w:r w:rsidR="00CA5996" w:rsidRPr="0042706A">
            <w:rPr>
              <w:rFonts w:cs="Arial"/>
              <w:lang w:val="en-GB"/>
            </w:rPr>
            <w:t xml:space="preserve"> </w:t>
          </w:r>
          <w:r w:rsidRPr="0042706A">
            <w:rPr>
              <w:rFonts w:cs="Arial"/>
              <w:b/>
            </w:rPr>
            <w:fldChar w:fldCharType="begin"/>
          </w:r>
          <w:r w:rsidR="00CA5996" w:rsidRPr="0042706A">
            <w:rPr>
              <w:rFonts w:cs="Arial"/>
              <w:b/>
            </w:rPr>
            <w:instrText>PAGE</w:instrText>
          </w:r>
          <w:r w:rsidRPr="0042706A">
            <w:rPr>
              <w:rFonts w:cs="Arial"/>
              <w:b/>
            </w:rPr>
            <w:fldChar w:fldCharType="separate"/>
          </w:r>
          <w:r w:rsidR="009D26BB">
            <w:rPr>
              <w:rFonts w:cs="Arial"/>
              <w:b/>
              <w:noProof/>
            </w:rPr>
            <w:t>1</w:t>
          </w:r>
          <w:r w:rsidRPr="0042706A">
            <w:rPr>
              <w:rFonts w:cs="Arial"/>
              <w:b/>
            </w:rPr>
            <w:fldChar w:fldCharType="end"/>
          </w:r>
          <w:r w:rsidR="00CA5996" w:rsidRPr="0042706A">
            <w:rPr>
              <w:rFonts w:cs="Arial"/>
            </w:rPr>
            <w:t xml:space="preserve"> / </w:t>
          </w:r>
          <w:r w:rsidRPr="0042706A">
            <w:rPr>
              <w:rFonts w:cs="Arial"/>
            </w:rPr>
            <w:fldChar w:fldCharType="begin"/>
          </w:r>
          <w:r w:rsidR="00CA5996" w:rsidRPr="0042706A">
            <w:rPr>
              <w:rFonts w:cs="Arial"/>
            </w:rPr>
            <w:instrText xml:space="preserve">NUMPAGES </w:instrText>
          </w:r>
          <w:r w:rsidRPr="0042706A">
            <w:rPr>
              <w:rFonts w:cs="Arial"/>
            </w:rPr>
            <w:fldChar w:fldCharType="separate"/>
          </w:r>
          <w:r w:rsidR="009D26BB">
            <w:rPr>
              <w:rFonts w:cs="Arial"/>
              <w:noProof/>
            </w:rPr>
            <w:t>1</w:t>
          </w:r>
          <w:r w:rsidRPr="0042706A">
            <w:rPr>
              <w:rFonts w:cs="Arial"/>
            </w:rPr>
            <w:fldChar w:fldCharType="end"/>
          </w:r>
        </w:p>
      </w:tc>
    </w:tr>
  </w:tbl>
  <w:p w14:paraId="7549F725" w14:textId="77777777" w:rsidR="00D82BBA" w:rsidRPr="00CA5996" w:rsidRDefault="00D82BBA" w:rsidP="00CA5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D501" w14:textId="77777777" w:rsidR="007D001D" w:rsidRDefault="007D001D" w:rsidP="008515CE">
      <w:r>
        <w:separator/>
      </w:r>
    </w:p>
  </w:footnote>
  <w:footnote w:type="continuationSeparator" w:id="0">
    <w:p w14:paraId="3BD33CC5" w14:textId="77777777" w:rsidR="007D001D" w:rsidRDefault="007D001D" w:rsidP="0085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  <w:gridCol w:w="5210"/>
    </w:tblGrid>
    <w:tr w:rsidR="00CA5996" w14:paraId="17E435CD" w14:textId="77777777" w:rsidTr="001E399C">
      <w:trPr>
        <w:trHeight w:hRule="exact" w:val="567"/>
        <w:jc w:val="center"/>
      </w:trPr>
      <w:tc>
        <w:tcPr>
          <w:tcW w:w="3402" w:type="dxa"/>
          <w:tcMar>
            <w:right w:w="57" w:type="dxa"/>
          </w:tcMar>
        </w:tcPr>
        <w:p w14:paraId="57524529" w14:textId="77777777" w:rsidR="00CA5996" w:rsidRDefault="006517EF" w:rsidP="00164610">
          <w:r>
            <w:rPr>
              <w:noProof/>
              <w:lang w:val="en-US" w:eastAsia="en-US"/>
            </w:rPr>
            <w:drawing>
              <wp:inline distT="0" distB="0" distL="0" distR="0" wp14:anchorId="39331BC8" wp14:editId="78BDA756">
                <wp:extent cx="924560" cy="360045"/>
                <wp:effectExtent l="0" t="0" r="8890" b="1905"/>
                <wp:docPr id="4" name="Grafi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560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14:paraId="0A3413A2" w14:textId="77777777" w:rsidR="00CA5996" w:rsidRPr="003C5180" w:rsidRDefault="00A76076" w:rsidP="00164610">
          <w:pPr>
            <w:pStyle w:val="Header"/>
            <w:spacing w:before="60"/>
            <w:rPr>
              <w:lang w:val="de-DE"/>
            </w:rPr>
          </w:pPr>
          <w:r>
            <w:fldChar w:fldCharType="begin"/>
          </w:r>
          <w:r w:rsidR="00552A29">
            <w:instrText xml:space="preserve"> SUBJECT  \* MERGEFORMAT </w:instrText>
          </w:r>
          <w:r>
            <w:fldChar w:fldCharType="end"/>
          </w:r>
          <w:r w:rsidR="00CA5996" w:rsidRPr="003C5180">
            <w:rPr>
              <w:lang w:val="de-DE"/>
            </w:rPr>
            <w:t xml:space="preserve"> </w:t>
          </w:r>
        </w:p>
        <w:p w14:paraId="0AE1EA3F" w14:textId="77777777" w:rsidR="00CA5996" w:rsidRPr="0008293A" w:rsidRDefault="00025A6B" w:rsidP="00164610">
          <w:pPr>
            <w:pStyle w:val="KopfzeileTitel"/>
          </w:pPr>
          <w:r>
            <w:t>Questions</w:t>
          </w:r>
        </w:p>
      </w:tc>
    </w:tr>
  </w:tbl>
  <w:p w14:paraId="28F0B4D1" w14:textId="77777777" w:rsidR="008515CE" w:rsidRPr="00CA5996" w:rsidRDefault="008515CE" w:rsidP="00CA59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BA29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6230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25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5253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A0D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584A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A4BB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5EE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A3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9CD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74F12"/>
    <w:multiLevelType w:val="hybridMultilevel"/>
    <w:tmpl w:val="3B22F446"/>
    <w:lvl w:ilvl="0" w:tplc="1F1CF2AC">
      <w:start w:val="1"/>
      <w:numFmt w:val="bullet"/>
      <w:lvlText w:val="▪"/>
      <w:lvlJc w:val="left"/>
      <w:pPr>
        <w:ind w:left="172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 w15:restartNumberingAfterBreak="0">
    <w:nsid w:val="047B12CB"/>
    <w:multiLevelType w:val="multilevel"/>
    <w:tmpl w:val="AED6B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16D2AA2"/>
    <w:multiLevelType w:val="hybridMultilevel"/>
    <w:tmpl w:val="A6606476"/>
    <w:lvl w:ilvl="0" w:tplc="1D44FBD4">
      <w:start w:val="1"/>
      <w:numFmt w:val="bullet"/>
      <w:pStyle w:val="Kommentar"/>
      <w:lvlText w:val=""/>
      <w:lvlJc w:val="left"/>
      <w:pPr>
        <w:tabs>
          <w:tab w:val="num" w:pos="-491"/>
        </w:tabs>
        <w:ind w:left="851" w:hanging="1702"/>
      </w:pPr>
      <w:rPr>
        <w:rFonts w:ascii="Webdings" w:hAnsi="Webdings" w:hint="default"/>
        <w:b/>
        <w:i w:val="0"/>
        <w:sz w:val="20"/>
        <w:szCs w:val="20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F90DC0"/>
    <w:multiLevelType w:val="hybridMultilevel"/>
    <w:tmpl w:val="6526BF30"/>
    <w:lvl w:ilvl="0" w:tplc="F4D65E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B72A9"/>
    <w:multiLevelType w:val="hybridMultilevel"/>
    <w:tmpl w:val="58565DD4"/>
    <w:lvl w:ilvl="0" w:tplc="E41A50F0">
      <w:start w:val="1"/>
      <w:numFmt w:val="bullet"/>
      <w:pStyle w:val="Absatzlist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233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DD7767"/>
    <w:multiLevelType w:val="hybridMultilevel"/>
    <w:tmpl w:val="8D5C9B8A"/>
    <w:lvl w:ilvl="0" w:tplc="A80088A0">
      <w:start w:val="1"/>
      <w:numFmt w:val="bullet"/>
      <w:pStyle w:val="Heading4"/>
      <w:lvlText w:val=""/>
      <w:lvlJc w:val="left"/>
      <w:pPr>
        <w:ind w:left="76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B5D3C"/>
    <w:multiLevelType w:val="hybridMultilevel"/>
    <w:tmpl w:val="262A8E1A"/>
    <w:lvl w:ilvl="0" w:tplc="72E8CF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D3DB1"/>
    <w:multiLevelType w:val="multilevel"/>
    <w:tmpl w:val="3ADC80B4"/>
    <w:lvl w:ilvl="0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b/>
        <w:i w:val="0"/>
        <w:sz w:val="20"/>
        <w:szCs w:val="20"/>
        <w:u w:color="333333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auto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  <w:b/>
        <w:i w:val="0"/>
        <w:sz w:val="24"/>
      </w:rPr>
    </w:lvl>
  </w:abstractNum>
  <w:abstractNum w:abstractNumId="19" w15:restartNumberingAfterBreak="0">
    <w:nsid w:val="45353F67"/>
    <w:multiLevelType w:val="hybridMultilevel"/>
    <w:tmpl w:val="E9E0E11E"/>
    <w:lvl w:ilvl="0" w:tplc="0A3CE586">
      <w:start w:val="1"/>
      <w:numFmt w:val="bullet"/>
      <w:pStyle w:val="TabellenList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440CF"/>
    <w:multiLevelType w:val="hybridMultilevel"/>
    <w:tmpl w:val="B8B8F642"/>
    <w:lvl w:ilvl="0" w:tplc="9604884E">
      <w:start w:val="1"/>
      <w:numFmt w:val="bullet"/>
      <w:lvlText w:val=""/>
      <w:lvlJc w:val="left"/>
      <w:pPr>
        <w:tabs>
          <w:tab w:val="num" w:pos="170"/>
        </w:tabs>
        <w:ind w:left="0" w:firstLine="0"/>
      </w:pPr>
      <w:rPr>
        <w:rFonts w:ascii="Wingdings" w:hAnsi="Wingdings" w:hint="default"/>
        <w:u w:color="FF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159E6"/>
    <w:multiLevelType w:val="multilevel"/>
    <w:tmpl w:val="0D32A010"/>
    <w:lvl w:ilvl="0">
      <w:start w:val="1"/>
      <w:numFmt w:val="bullet"/>
      <w:lvlText w:val=""/>
      <w:lvlJc w:val="left"/>
      <w:pPr>
        <w:tabs>
          <w:tab w:val="num" w:pos="-114"/>
        </w:tabs>
        <w:ind w:left="-114" w:hanging="170"/>
      </w:pPr>
      <w:rPr>
        <w:rFonts w:ascii="Wingdings" w:hAnsi="Wingdings" w:hint="default"/>
        <w:b/>
        <w:i w:val="0"/>
        <w:color w:val="808080"/>
        <w:sz w:val="20"/>
        <w:szCs w:val="20"/>
        <w:u w:color="333333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  <w:b/>
        <w:i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  <w:b/>
        <w:i w:val="0"/>
        <w:color w:val="auto"/>
        <w:sz w:val="18"/>
        <w:szCs w:val="18"/>
      </w:rPr>
    </w:lvl>
    <w:lvl w:ilvl="3">
      <w:start w:val="1"/>
      <w:numFmt w:val="decimal"/>
      <w:lvlText w:val="%3.1.1.%4"/>
      <w:lvlJc w:val="left"/>
      <w:pPr>
        <w:tabs>
          <w:tab w:val="num" w:pos="0"/>
        </w:tabs>
        <w:ind w:left="0" w:firstLine="851"/>
      </w:pPr>
      <w:rPr>
        <w:rFonts w:hint="default"/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1381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829"/>
        </w:tabs>
        <w:ind w:left="1885" w:hanging="936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4549"/>
        </w:tabs>
        <w:ind w:left="2389" w:hanging="1080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5269"/>
        </w:tabs>
        <w:ind w:left="2893" w:hanging="1224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989"/>
        </w:tabs>
        <w:ind w:left="3469" w:hanging="1440"/>
      </w:pPr>
      <w:rPr>
        <w:rFonts w:hint="default"/>
        <w:b/>
        <w:i w:val="0"/>
        <w:sz w:val="24"/>
      </w:rPr>
    </w:lvl>
  </w:abstractNum>
  <w:abstractNum w:abstractNumId="22" w15:restartNumberingAfterBreak="0">
    <w:nsid w:val="58C40FBB"/>
    <w:multiLevelType w:val="hybridMultilevel"/>
    <w:tmpl w:val="E578CF0C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64ECD"/>
    <w:multiLevelType w:val="hybridMultilevel"/>
    <w:tmpl w:val="E0EAF88C"/>
    <w:lvl w:ilvl="0" w:tplc="B5A2B272">
      <w:start w:val="1"/>
      <w:numFmt w:val="bullet"/>
      <w:pStyle w:val="Hinweis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034052"/>
    <w:multiLevelType w:val="multilevel"/>
    <w:tmpl w:val="7FA2E49E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lvlText w:val="%3.%1.%2.%4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680" w:hanging="1440"/>
      </w:pPr>
      <w:rPr>
        <w:rFonts w:hint="default"/>
      </w:rPr>
    </w:lvl>
  </w:abstractNum>
  <w:abstractNum w:abstractNumId="25" w15:restartNumberingAfterBreak="0">
    <w:nsid w:val="6F920253"/>
    <w:multiLevelType w:val="multilevel"/>
    <w:tmpl w:val="8356217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29"/>
        </w:tabs>
        <w:ind w:left="8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13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29"/>
        </w:tabs>
        <w:ind w:left="18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49"/>
        </w:tabs>
        <w:ind w:left="23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9"/>
        </w:tabs>
        <w:ind w:left="28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89"/>
        </w:tabs>
        <w:ind w:left="3469" w:hanging="1440"/>
      </w:pPr>
      <w:rPr>
        <w:rFonts w:hint="default"/>
      </w:rPr>
    </w:lvl>
  </w:abstractNum>
  <w:abstractNum w:abstractNumId="26" w15:restartNumberingAfterBreak="0">
    <w:nsid w:val="748F5DE3"/>
    <w:multiLevelType w:val="hybridMultilevel"/>
    <w:tmpl w:val="8E8AE5A6"/>
    <w:lvl w:ilvl="0" w:tplc="3144759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F6DB2"/>
    <w:multiLevelType w:val="hybridMultilevel"/>
    <w:tmpl w:val="CFBAB812"/>
    <w:lvl w:ilvl="0" w:tplc="CCD24C4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0823">
    <w:abstractNumId w:val="14"/>
  </w:num>
  <w:num w:numId="2" w16cid:durableId="6927343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3692541">
    <w:abstractNumId w:val="13"/>
  </w:num>
  <w:num w:numId="4" w16cid:durableId="1233006756">
    <w:abstractNumId w:val="26"/>
  </w:num>
  <w:num w:numId="5" w16cid:durableId="552159681">
    <w:abstractNumId w:val="19"/>
  </w:num>
  <w:num w:numId="6" w16cid:durableId="600845823">
    <w:abstractNumId w:val="23"/>
  </w:num>
  <w:num w:numId="7" w16cid:durableId="1138452533">
    <w:abstractNumId w:val="12"/>
  </w:num>
  <w:num w:numId="8" w16cid:durableId="230970657">
    <w:abstractNumId w:val="13"/>
  </w:num>
  <w:num w:numId="9" w16cid:durableId="1398942351">
    <w:abstractNumId w:val="14"/>
  </w:num>
  <w:num w:numId="10" w16cid:durableId="687410548">
    <w:abstractNumId w:val="18"/>
  </w:num>
  <w:num w:numId="11" w16cid:durableId="648748556">
    <w:abstractNumId w:val="26"/>
  </w:num>
  <w:num w:numId="12" w16cid:durableId="87309979">
    <w:abstractNumId w:val="19"/>
  </w:num>
  <w:num w:numId="13" w16cid:durableId="730736099">
    <w:abstractNumId w:val="23"/>
  </w:num>
  <w:num w:numId="14" w16cid:durableId="2042122289">
    <w:abstractNumId w:val="12"/>
  </w:num>
  <w:num w:numId="15" w16cid:durableId="1765492427">
    <w:abstractNumId w:val="9"/>
  </w:num>
  <w:num w:numId="16" w16cid:durableId="1020203037">
    <w:abstractNumId w:val="7"/>
  </w:num>
  <w:num w:numId="17" w16cid:durableId="39523579">
    <w:abstractNumId w:val="6"/>
  </w:num>
  <w:num w:numId="18" w16cid:durableId="863251153">
    <w:abstractNumId w:val="5"/>
  </w:num>
  <w:num w:numId="19" w16cid:durableId="347299011">
    <w:abstractNumId w:val="4"/>
  </w:num>
  <w:num w:numId="20" w16cid:durableId="610864094">
    <w:abstractNumId w:val="8"/>
  </w:num>
  <w:num w:numId="21" w16cid:durableId="1225409229">
    <w:abstractNumId w:val="3"/>
  </w:num>
  <w:num w:numId="22" w16cid:durableId="1613366994">
    <w:abstractNumId w:val="2"/>
  </w:num>
  <w:num w:numId="23" w16cid:durableId="161704492">
    <w:abstractNumId w:val="1"/>
  </w:num>
  <w:num w:numId="24" w16cid:durableId="546455349">
    <w:abstractNumId w:val="0"/>
  </w:num>
  <w:num w:numId="25" w16cid:durableId="1106541850">
    <w:abstractNumId w:val="17"/>
  </w:num>
  <w:num w:numId="26" w16cid:durableId="1383014926">
    <w:abstractNumId w:val="27"/>
  </w:num>
  <w:num w:numId="27" w16cid:durableId="692731198">
    <w:abstractNumId w:val="11"/>
  </w:num>
  <w:num w:numId="28" w16cid:durableId="634869253">
    <w:abstractNumId w:val="15"/>
  </w:num>
  <w:num w:numId="29" w16cid:durableId="338656076">
    <w:abstractNumId w:val="24"/>
  </w:num>
  <w:num w:numId="30" w16cid:durableId="54474423">
    <w:abstractNumId w:val="24"/>
  </w:num>
  <w:num w:numId="31" w16cid:durableId="1200779505">
    <w:abstractNumId w:val="24"/>
  </w:num>
  <w:num w:numId="32" w16cid:durableId="1518347980">
    <w:abstractNumId w:val="20"/>
  </w:num>
  <w:num w:numId="33" w16cid:durableId="1234044136">
    <w:abstractNumId w:val="10"/>
  </w:num>
  <w:num w:numId="34" w16cid:durableId="1208376676">
    <w:abstractNumId w:val="16"/>
  </w:num>
  <w:num w:numId="35" w16cid:durableId="502668587">
    <w:abstractNumId w:val="25"/>
  </w:num>
  <w:num w:numId="36" w16cid:durableId="1983583612">
    <w:abstractNumId w:val="25"/>
  </w:num>
  <w:num w:numId="37" w16cid:durableId="1042171774">
    <w:abstractNumId w:val="25"/>
  </w:num>
  <w:num w:numId="38" w16cid:durableId="368383289">
    <w:abstractNumId w:val="21"/>
  </w:num>
  <w:num w:numId="39" w16cid:durableId="1821576422">
    <w:abstractNumId w:val="16"/>
  </w:num>
  <w:num w:numId="40" w16cid:durableId="2044177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LockTheme/>
  <w:defaultTabStop w:val="709"/>
  <w:autoHyphenation/>
  <w:hyphenationZone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F"/>
    <w:rsid w:val="00006EA6"/>
    <w:rsid w:val="00012F7C"/>
    <w:rsid w:val="00016FEB"/>
    <w:rsid w:val="00025A6B"/>
    <w:rsid w:val="000305FC"/>
    <w:rsid w:val="00042E19"/>
    <w:rsid w:val="00050DAB"/>
    <w:rsid w:val="00063FB4"/>
    <w:rsid w:val="00081978"/>
    <w:rsid w:val="000A0BAD"/>
    <w:rsid w:val="000A2D05"/>
    <w:rsid w:val="000B0726"/>
    <w:rsid w:val="000B59F2"/>
    <w:rsid w:val="000B7F9A"/>
    <w:rsid w:val="000C1D37"/>
    <w:rsid w:val="000C6FC8"/>
    <w:rsid w:val="000D7702"/>
    <w:rsid w:val="000E7C50"/>
    <w:rsid w:val="00100F41"/>
    <w:rsid w:val="00112139"/>
    <w:rsid w:val="00137F01"/>
    <w:rsid w:val="001469CB"/>
    <w:rsid w:val="00150E82"/>
    <w:rsid w:val="0015154F"/>
    <w:rsid w:val="0018374C"/>
    <w:rsid w:val="00183A86"/>
    <w:rsid w:val="0018455F"/>
    <w:rsid w:val="001B3DE2"/>
    <w:rsid w:val="001B5A09"/>
    <w:rsid w:val="001B651A"/>
    <w:rsid w:val="001C46DA"/>
    <w:rsid w:val="001C734B"/>
    <w:rsid w:val="001E399C"/>
    <w:rsid w:val="001E6FBB"/>
    <w:rsid w:val="001F3105"/>
    <w:rsid w:val="002155D5"/>
    <w:rsid w:val="002420B7"/>
    <w:rsid w:val="00260B8A"/>
    <w:rsid w:val="00263A7A"/>
    <w:rsid w:val="00282405"/>
    <w:rsid w:val="00284FA9"/>
    <w:rsid w:val="00292A3E"/>
    <w:rsid w:val="0029323B"/>
    <w:rsid w:val="002A273B"/>
    <w:rsid w:val="002B1F83"/>
    <w:rsid w:val="002B3050"/>
    <w:rsid w:val="002C49E8"/>
    <w:rsid w:val="002C500A"/>
    <w:rsid w:val="002F7E67"/>
    <w:rsid w:val="00304F30"/>
    <w:rsid w:val="00313FB9"/>
    <w:rsid w:val="00324AA0"/>
    <w:rsid w:val="00331087"/>
    <w:rsid w:val="00360AE0"/>
    <w:rsid w:val="00361134"/>
    <w:rsid w:val="0036117D"/>
    <w:rsid w:val="00365E7D"/>
    <w:rsid w:val="0037204E"/>
    <w:rsid w:val="003864C0"/>
    <w:rsid w:val="003923F8"/>
    <w:rsid w:val="003A0A70"/>
    <w:rsid w:val="003C69D1"/>
    <w:rsid w:val="003D13B2"/>
    <w:rsid w:val="003D3E21"/>
    <w:rsid w:val="003D5E90"/>
    <w:rsid w:val="003F253A"/>
    <w:rsid w:val="003F2F67"/>
    <w:rsid w:val="0042361D"/>
    <w:rsid w:val="004448C5"/>
    <w:rsid w:val="00472502"/>
    <w:rsid w:val="004764C9"/>
    <w:rsid w:val="004812CC"/>
    <w:rsid w:val="004A5BE2"/>
    <w:rsid w:val="004C7E3C"/>
    <w:rsid w:val="004E0A49"/>
    <w:rsid w:val="004E1A6C"/>
    <w:rsid w:val="004E4DAF"/>
    <w:rsid w:val="004E7E07"/>
    <w:rsid w:val="004F3B41"/>
    <w:rsid w:val="004F4977"/>
    <w:rsid w:val="0050554A"/>
    <w:rsid w:val="00507E85"/>
    <w:rsid w:val="005164A8"/>
    <w:rsid w:val="00542F28"/>
    <w:rsid w:val="005521C4"/>
    <w:rsid w:val="00552A29"/>
    <w:rsid w:val="00553ABA"/>
    <w:rsid w:val="005922C2"/>
    <w:rsid w:val="005D35EF"/>
    <w:rsid w:val="005E29F7"/>
    <w:rsid w:val="00610EF1"/>
    <w:rsid w:val="00616F12"/>
    <w:rsid w:val="00634308"/>
    <w:rsid w:val="00651358"/>
    <w:rsid w:val="006517EF"/>
    <w:rsid w:val="0066555D"/>
    <w:rsid w:val="006847D0"/>
    <w:rsid w:val="00692594"/>
    <w:rsid w:val="006C18D4"/>
    <w:rsid w:val="006E1603"/>
    <w:rsid w:val="006E441C"/>
    <w:rsid w:val="006F54F7"/>
    <w:rsid w:val="006F648C"/>
    <w:rsid w:val="00714FC3"/>
    <w:rsid w:val="007364A1"/>
    <w:rsid w:val="007468E7"/>
    <w:rsid w:val="007531BE"/>
    <w:rsid w:val="00753746"/>
    <w:rsid w:val="00764A46"/>
    <w:rsid w:val="007707CE"/>
    <w:rsid w:val="007872B5"/>
    <w:rsid w:val="007B4CF7"/>
    <w:rsid w:val="007C3421"/>
    <w:rsid w:val="007C44E8"/>
    <w:rsid w:val="007C4784"/>
    <w:rsid w:val="007C5308"/>
    <w:rsid w:val="007D001D"/>
    <w:rsid w:val="007E7E17"/>
    <w:rsid w:val="007F5FE0"/>
    <w:rsid w:val="00801A0F"/>
    <w:rsid w:val="008105BF"/>
    <w:rsid w:val="0082152B"/>
    <w:rsid w:val="008515CE"/>
    <w:rsid w:val="00857FD4"/>
    <w:rsid w:val="0086772A"/>
    <w:rsid w:val="00873151"/>
    <w:rsid w:val="0088356A"/>
    <w:rsid w:val="00893E44"/>
    <w:rsid w:val="008A13A9"/>
    <w:rsid w:val="008A19E8"/>
    <w:rsid w:val="008B4843"/>
    <w:rsid w:val="008D33D2"/>
    <w:rsid w:val="008D77B1"/>
    <w:rsid w:val="008E6B0F"/>
    <w:rsid w:val="008E7A29"/>
    <w:rsid w:val="00902621"/>
    <w:rsid w:val="009037F5"/>
    <w:rsid w:val="0092078C"/>
    <w:rsid w:val="009256FF"/>
    <w:rsid w:val="00926AEB"/>
    <w:rsid w:val="00930C6A"/>
    <w:rsid w:val="00944990"/>
    <w:rsid w:val="00945C90"/>
    <w:rsid w:val="00957839"/>
    <w:rsid w:val="009612F6"/>
    <w:rsid w:val="009667F6"/>
    <w:rsid w:val="009702EB"/>
    <w:rsid w:val="009731F8"/>
    <w:rsid w:val="0099083D"/>
    <w:rsid w:val="009A29A8"/>
    <w:rsid w:val="009A3BCC"/>
    <w:rsid w:val="009C5DED"/>
    <w:rsid w:val="009D26BB"/>
    <w:rsid w:val="00A03003"/>
    <w:rsid w:val="00A075BC"/>
    <w:rsid w:val="00A12B7C"/>
    <w:rsid w:val="00A22344"/>
    <w:rsid w:val="00A22BE6"/>
    <w:rsid w:val="00A32FA1"/>
    <w:rsid w:val="00A42E3A"/>
    <w:rsid w:val="00A526AA"/>
    <w:rsid w:val="00A56388"/>
    <w:rsid w:val="00A6549B"/>
    <w:rsid w:val="00A65DF3"/>
    <w:rsid w:val="00A679C5"/>
    <w:rsid w:val="00A71AFE"/>
    <w:rsid w:val="00A76076"/>
    <w:rsid w:val="00A76172"/>
    <w:rsid w:val="00A82E6B"/>
    <w:rsid w:val="00A944A9"/>
    <w:rsid w:val="00A95B0B"/>
    <w:rsid w:val="00AA05CA"/>
    <w:rsid w:val="00AA1E59"/>
    <w:rsid w:val="00AA2392"/>
    <w:rsid w:val="00AD1BEF"/>
    <w:rsid w:val="00AD765B"/>
    <w:rsid w:val="00AE0B90"/>
    <w:rsid w:val="00AE6B72"/>
    <w:rsid w:val="00AF0E23"/>
    <w:rsid w:val="00B16409"/>
    <w:rsid w:val="00B236B5"/>
    <w:rsid w:val="00B24AA8"/>
    <w:rsid w:val="00B40842"/>
    <w:rsid w:val="00B5636A"/>
    <w:rsid w:val="00B56419"/>
    <w:rsid w:val="00B614B1"/>
    <w:rsid w:val="00B621E1"/>
    <w:rsid w:val="00B86BAE"/>
    <w:rsid w:val="00B87155"/>
    <w:rsid w:val="00BA790E"/>
    <w:rsid w:val="00BB4C25"/>
    <w:rsid w:val="00BC3AB1"/>
    <w:rsid w:val="00BC3E78"/>
    <w:rsid w:val="00BD021E"/>
    <w:rsid w:val="00BD0C28"/>
    <w:rsid w:val="00BD2203"/>
    <w:rsid w:val="00BD7881"/>
    <w:rsid w:val="00BF44B9"/>
    <w:rsid w:val="00BF608D"/>
    <w:rsid w:val="00C01A22"/>
    <w:rsid w:val="00C03C8C"/>
    <w:rsid w:val="00C150FE"/>
    <w:rsid w:val="00C5239B"/>
    <w:rsid w:val="00C65F3F"/>
    <w:rsid w:val="00C6723E"/>
    <w:rsid w:val="00C90736"/>
    <w:rsid w:val="00C944ED"/>
    <w:rsid w:val="00CA5996"/>
    <w:rsid w:val="00CB0CF4"/>
    <w:rsid w:val="00CB5F1A"/>
    <w:rsid w:val="00CD4879"/>
    <w:rsid w:val="00CD5578"/>
    <w:rsid w:val="00CE229A"/>
    <w:rsid w:val="00CF0073"/>
    <w:rsid w:val="00D1123B"/>
    <w:rsid w:val="00D13D3E"/>
    <w:rsid w:val="00D17D44"/>
    <w:rsid w:val="00D21222"/>
    <w:rsid w:val="00D21488"/>
    <w:rsid w:val="00D22364"/>
    <w:rsid w:val="00D23955"/>
    <w:rsid w:val="00D24DEE"/>
    <w:rsid w:val="00D34DFB"/>
    <w:rsid w:val="00D36F43"/>
    <w:rsid w:val="00D42B88"/>
    <w:rsid w:val="00D66A04"/>
    <w:rsid w:val="00D82BBA"/>
    <w:rsid w:val="00D871DF"/>
    <w:rsid w:val="00DB7D3B"/>
    <w:rsid w:val="00DC1A77"/>
    <w:rsid w:val="00DC64C7"/>
    <w:rsid w:val="00DE2F7B"/>
    <w:rsid w:val="00E002D5"/>
    <w:rsid w:val="00E167B3"/>
    <w:rsid w:val="00E25B6F"/>
    <w:rsid w:val="00E25F17"/>
    <w:rsid w:val="00E33163"/>
    <w:rsid w:val="00E3497C"/>
    <w:rsid w:val="00E46663"/>
    <w:rsid w:val="00E54D04"/>
    <w:rsid w:val="00E8062C"/>
    <w:rsid w:val="00E80BC1"/>
    <w:rsid w:val="00E86E0C"/>
    <w:rsid w:val="00EB6AE7"/>
    <w:rsid w:val="00EC1B7F"/>
    <w:rsid w:val="00EC3AF5"/>
    <w:rsid w:val="00EC6F0F"/>
    <w:rsid w:val="00EE43D5"/>
    <w:rsid w:val="00EE7D24"/>
    <w:rsid w:val="00EF4B66"/>
    <w:rsid w:val="00F10924"/>
    <w:rsid w:val="00F211FA"/>
    <w:rsid w:val="00F42A25"/>
    <w:rsid w:val="00F536CD"/>
    <w:rsid w:val="00F6577B"/>
    <w:rsid w:val="00F6707D"/>
    <w:rsid w:val="00F72065"/>
    <w:rsid w:val="00F83986"/>
    <w:rsid w:val="00F83C17"/>
    <w:rsid w:val="00F9609C"/>
    <w:rsid w:val="00FA5EE0"/>
    <w:rsid w:val="00FB1D0B"/>
    <w:rsid w:val="00FC1C44"/>
    <w:rsid w:val="00FD6795"/>
    <w:rsid w:val="00FD6ADE"/>
    <w:rsid w:val="00F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86010"/>
  <w15:docId w15:val="{35737B21-5B1E-4602-868B-83484567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0" w:qFormat="1"/>
    <w:lsdException w:name="heading 2" w:locked="0" w:uiPriority="0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57839"/>
    <w:rPr>
      <w:rFonts w:ascii="Calibri" w:hAnsi="Calibri"/>
      <w:szCs w:val="24"/>
      <w:lang w:eastAsia="de-CH"/>
    </w:rPr>
  </w:style>
  <w:style w:type="paragraph" w:styleId="Heading1">
    <w:name w:val="heading 1"/>
    <w:basedOn w:val="Normal"/>
    <w:next w:val="Absatz"/>
    <w:link w:val="Heading1Char"/>
    <w:qFormat/>
    <w:rsid w:val="00957839"/>
    <w:pPr>
      <w:keepNext/>
      <w:numPr>
        <w:numId w:val="37"/>
      </w:numPr>
      <w:tabs>
        <w:tab w:val="left" w:pos="0"/>
      </w:tabs>
      <w:spacing w:before="360"/>
      <w:ind w:hanging="850"/>
      <w:outlineLvl w:val="0"/>
    </w:pPr>
    <w:rPr>
      <w:rFonts w:cs="Arial"/>
      <w:bCs/>
      <w:color w:val="000000"/>
      <w:kern w:val="32"/>
      <w:sz w:val="28"/>
      <w:szCs w:val="32"/>
    </w:rPr>
  </w:style>
  <w:style w:type="paragraph" w:styleId="Heading2">
    <w:name w:val="heading 2"/>
    <w:basedOn w:val="Heading1"/>
    <w:next w:val="Absatz"/>
    <w:link w:val="Heading2Char"/>
    <w:qFormat/>
    <w:rsid w:val="00365E7D"/>
    <w:pPr>
      <w:numPr>
        <w:ilvl w:val="1"/>
      </w:numPr>
      <w:tabs>
        <w:tab w:val="left" w:pos="0"/>
      </w:tabs>
      <w:spacing w:after="60"/>
      <w:ind w:hanging="85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Heading2"/>
    <w:next w:val="Absatz"/>
    <w:link w:val="Heading3Char"/>
    <w:qFormat/>
    <w:rsid w:val="00365E7D"/>
    <w:pPr>
      <w:numPr>
        <w:ilvl w:val="2"/>
      </w:numPr>
      <w:tabs>
        <w:tab w:val="clear" w:pos="851"/>
      </w:tabs>
      <w:spacing w:after="0"/>
      <w:ind w:left="0" w:hanging="850"/>
      <w:outlineLvl w:val="2"/>
    </w:pPr>
    <w:rPr>
      <w:sz w:val="22"/>
    </w:rPr>
  </w:style>
  <w:style w:type="paragraph" w:styleId="Heading4">
    <w:name w:val="heading 4"/>
    <w:basedOn w:val="Normal"/>
    <w:next w:val="Absatz"/>
    <w:link w:val="Heading4Char"/>
    <w:qFormat/>
    <w:rsid w:val="00B86BAE"/>
    <w:pPr>
      <w:keepNext/>
      <w:numPr>
        <w:numId w:val="39"/>
      </w:numPr>
      <w:tabs>
        <w:tab w:val="left" w:pos="0"/>
      </w:tabs>
      <w:spacing w:before="240"/>
      <w:outlineLvl w:val="3"/>
    </w:pPr>
    <w:rPr>
      <w:b/>
      <w:szCs w:val="22"/>
    </w:rPr>
  </w:style>
  <w:style w:type="paragraph" w:styleId="Heading5">
    <w:name w:val="heading 5"/>
    <w:basedOn w:val="Normal"/>
    <w:next w:val="Absatz"/>
    <w:link w:val="Heading5Char"/>
    <w:qFormat/>
    <w:rsid w:val="00B40842"/>
    <w:pPr>
      <w:keepNext/>
      <w:spacing w:before="240" w:after="60"/>
      <w:outlineLvl w:val="4"/>
    </w:pPr>
    <w:rPr>
      <w:b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qFormat/>
    <w:rsid w:val="00C6723E"/>
    <w:pPr>
      <w:tabs>
        <w:tab w:val="left" w:pos="170"/>
      </w:tabs>
      <w:spacing w:before="240" w:after="60"/>
      <w:outlineLvl w:val="5"/>
    </w:pPr>
    <w:rPr>
      <w:bCs/>
      <w:color w:val="333333"/>
      <w:szCs w:val="22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E7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24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A8"/>
    <w:rPr>
      <w:rFonts w:ascii="Tahoma" w:hAnsi="Tahoma" w:cs="Tahoma"/>
      <w:sz w:val="16"/>
      <w:szCs w:val="16"/>
    </w:rPr>
  </w:style>
  <w:style w:type="paragraph" w:customStyle="1" w:styleId="Absatz">
    <w:name w:val="Absatz"/>
    <w:basedOn w:val="Normal"/>
    <w:qFormat/>
    <w:rsid w:val="00B24AA8"/>
    <w:pPr>
      <w:spacing w:before="60" w:after="60"/>
    </w:pPr>
  </w:style>
  <w:style w:type="paragraph" w:customStyle="1" w:styleId="Absatzliste">
    <w:name w:val="Absatzliste"/>
    <w:basedOn w:val="Normal"/>
    <w:qFormat/>
    <w:rsid w:val="007C3421"/>
    <w:pPr>
      <w:numPr>
        <w:numId w:val="9"/>
      </w:numPr>
      <w:tabs>
        <w:tab w:val="left" w:pos="170"/>
      </w:tabs>
      <w:spacing w:before="60" w:after="60"/>
      <w:ind w:left="0" w:firstLine="0"/>
    </w:pPr>
  </w:style>
  <w:style w:type="paragraph" w:customStyle="1" w:styleId="Aufzhlung">
    <w:name w:val="Aufzählung"/>
    <w:basedOn w:val="Normal"/>
    <w:qFormat/>
    <w:rsid w:val="00B16409"/>
    <w:pPr>
      <w:numPr>
        <w:numId w:val="10"/>
      </w:numPr>
      <w:spacing w:before="60" w:after="60"/>
      <w:ind w:left="284" w:hanging="284"/>
    </w:pPr>
  </w:style>
  <w:style w:type="paragraph" w:customStyle="1" w:styleId="Tabelle">
    <w:name w:val="Tabelle"/>
    <w:basedOn w:val="Normal"/>
    <w:qFormat/>
    <w:rsid w:val="00A65DF3"/>
    <w:pPr>
      <w:overflowPunct w:val="0"/>
      <w:autoSpaceDE w:val="0"/>
      <w:autoSpaceDN w:val="0"/>
      <w:adjustRightInd w:val="0"/>
      <w:textAlignment w:val="baseline"/>
    </w:pPr>
    <w:rPr>
      <w:sz w:val="18"/>
      <w:szCs w:val="20"/>
    </w:rPr>
  </w:style>
  <w:style w:type="paragraph" w:customStyle="1" w:styleId="TabellenListe">
    <w:name w:val="TabellenListe"/>
    <w:basedOn w:val="Normal"/>
    <w:qFormat/>
    <w:rsid w:val="00B5636A"/>
    <w:pPr>
      <w:numPr>
        <w:numId w:val="12"/>
      </w:numPr>
      <w:tabs>
        <w:tab w:val="left" w:pos="170"/>
      </w:tabs>
      <w:ind w:left="170" w:hanging="170"/>
    </w:pPr>
    <w:rPr>
      <w:sz w:val="18"/>
    </w:rPr>
  </w:style>
  <w:style w:type="paragraph" w:customStyle="1" w:styleId="TabellenTitel">
    <w:name w:val="TabellenTitel"/>
    <w:basedOn w:val="Tabelle"/>
    <w:qFormat/>
    <w:rsid w:val="00B40842"/>
  </w:style>
  <w:style w:type="character" w:customStyle="1" w:styleId="Heading1Char">
    <w:name w:val="Heading 1 Char"/>
    <w:basedOn w:val="DefaultParagraphFont"/>
    <w:link w:val="Heading1"/>
    <w:rsid w:val="00957839"/>
    <w:rPr>
      <w:rFonts w:ascii="Calibri" w:hAnsi="Calibri" w:cs="Arial"/>
      <w:bCs/>
      <w:color w:val="000000"/>
      <w:kern w:val="32"/>
      <w:sz w:val="28"/>
      <w:szCs w:val="32"/>
      <w:lang w:eastAsia="de-CH"/>
    </w:rPr>
  </w:style>
  <w:style w:type="character" w:customStyle="1" w:styleId="Heading2Char">
    <w:name w:val="Heading 2 Char"/>
    <w:basedOn w:val="DefaultParagraphFont"/>
    <w:link w:val="Heading2"/>
    <w:rsid w:val="00365E7D"/>
    <w:rPr>
      <w:rFonts w:ascii="Calibri" w:hAnsi="Calibri" w:cs="Arial"/>
      <w:b/>
      <w:iCs/>
      <w:kern w:val="32"/>
      <w:sz w:val="24"/>
      <w:szCs w:val="28"/>
      <w:lang w:eastAsia="de-CH"/>
    </w:rPr>
  </w:style>
  <w:style w:type="character" w:customStyle="1" w:styleId="Heading3Char">
    <w:name w:val="Heading 3 Char"/>
    <w:basedOn w:val="DefaultParagraphFont"/>
    <w:link w:val="Heading3"/>
    <w:rsid w:val="00365E7D"/>
    <w:rPr>
      <w:rFonts w:ascii="Calibri" w:hAnsi="Calibri" w:cs="Arial"/>
      <w:b/>
      <w:iCs/>
      <w:kern w:val="32"/>
      <w:sz w:val="22"/>
      <w:szCs w:val="28"/>
      <w:lang w:eastAsia="de-CH"/>
    </w:rPr>
  </w:style>
  <w:style w:type="character" w:customStyle="1" w:styleId="Heading4Char">
    <w:name w:val="Heading 4 Char"/>
    <w:basedOn w:val="DefaultParagraphFont"/>
    <w:link w:val="Heading4"/>
    <w:rsid w:val="00B86BAE"/>
    <w:rPr>
      <w:rFonts w:ascii="Arial" w:hAnsi="Arial"/>
      <w:b/>
      <w:szCs w:val="22"/>
      <w:lang w:eastAsia="de-CH"/>
    </w:rPr>
  </w:style>
  <w:style w:type="character" w:customStyle="1" w:styleId="Heading5Char">
    <w:name w:val="Heading 5 Char"/>
    <w:basedOn w:val="DefaultParagraphFont"/>
    <w:link w:val="Heading5"/>
    <w:rsid w:val="00B40842"/>
    <w:rPr>
      <w:rFonts w:ascii="Arial" w:hAnsi="Arial"/>
      <w:b/>
      <w:color w:val="595959" w:themeColor="text1" w:themeTint="A6"/>
      <w:szCs w:val="24"/>
      <w:lang w:eastAsia="de-CH"/>
    </w:rPr>
  </w:style>
  <w:style w:type="character" w:customStyle="1" w:styleId="Heading6Char">
    <w:name w:val="Heading 6 Char"/>
    <w:basedOn w:val="DefaultParagraphFont"/>
    <w:link w:val="Heading6"/>
    <w:rsid w:val="00B24AA8"/>
    <w:rPr>
      <w:rFonts w:ascii="Arial" w:hAnsi="Arial" w:cs="Times New Roman"/>
      <w:bCs/>
      <w:color w:val="333333"/>
      <w:sz w:val="20"/>
      <w:u w:val="single"/>
      <w:lang w:eastAsia="de-CH"/>
    </w:rPr>
  </w:style>
  <w:style w:type="paragraph" w:styleId="Header">
    <w:name w:val="header"/>
    <w:basedOn w:val="Normal"/>
    <w:link w:val="HeaderChar"/>
    <w:unhideWhenUsed/>
    <w:rsid w:val="00B24AA8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rsid w:val="00B24AA8"/>
    <w:rPr>
      <w:rFonts w:ascii="Arial" w:eastAsia="Times New Roman" w:hAnsi="Arial" w:cs="Times New Roman"/>
      <w:sz w:val="20"/>
      <w:szCs w:val="24"/>
      <w:lang w:eastAsia="de-CH"/>
    </w:rPr>
  </w:style>
  <w:style w:type="paragraph" w:styleId="Footer">
    <w:name w:val="footer"/>
    <w:basedOn w:val="Normal"/>
    <w:link w:val="FooterChar"/>
    <w:unhideWhenUsed/>
    <w:rsid w:val="00B24AA8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B24AA8"/>
    <w:rPr>
      <w:rFonts w:ascii="Arial" w:eastAsia="Times New Roman" w:hAnsi="Arial" w:cs="Times New Roman"/>
      <w:sz w:val="18"/>
      <w:szCs w:val="24"/>
      <w:lang w:eastAsia="de-CH"/>
    </w:rPr>
  </w:style>
  <w:style w:type="paragraph" w:customStyle="1" w:styleId="Hinweis">
    <w:name w:val="Hinweis"/>
    <w:basedOn w:val="Absatz"/>
    <w:qFormat/>
    <w:rsid w:val="00D24DEE"/>
    <w:pPr>
      <w:numPr>
        <w:numId w:val="13"/>
      </w:numPr>
      <w:shd w:val="clear" w:color="auto" w:fill="D6EBEB"/>
      <w:tabs>
        <w:tab w:val="clear" w:pos="360"/>
        <w:tab w:val="left" w:pos="0"/>
      </w:tabs>
      <w:ind w:left="0" w:hanging="284"/>
    </w:pPr>
    <w:rPr>
      <w:szCs w:val="20"/>
    </w:rPr>
  </w:style>
  <w:style w:type="paragraph" w:customStyle="1" w:styleId="KopfzeileTitel">
    <w:name w:val="Kopfzeile (Titel)"/>
    <w:basedOn w:val="Header"/>
    <w:uiPriority w:val="99"/>
    <w:semiHidden/>
    <w:rsid w:val="00CA5996"/>
    <w:rPr>
      <w:b/>
      <w:sz w:val="24"/>
    </w:rPr>
  </w:style>
  <w:style w:type="paragraph" w:customStyle="1" w:styleId="Kommentar">
    <w:name w:val="Kommentar"/>
    <w:basedOn w:val="Normal"/>
    <w:qFormat/>
    <w:rsid w:val="00DE2F7B"/>
    <w:pPr>
      <w:numPr>
        <w:numId w:val="14"/>
      </w:numPr>
      <w:shd w:val="clear" w:color="auto" w:fill="DDDDDD"/>
      <w:tabs>
        <w:tab w:val="clear" w:pos="-491"/>
        <w:tab w:val="left" w:pos="0"/>
      </w:tabs>
      <w:spacing w:before="60" w:after="60"/>
      <w:ind w:left="0" w:hanging="851"/>
    </w:pPr>
    <w:rPr>
      <w:rFonts w:ascii="Times New Roman" w:hAnsi="Times New Roman"/>
      <w:color w:val="333399"/>
    </w:rPr>
  </w:style>
  <w:style w:type="paragraph" w:customStyle="1" w:styleId="Spacer">
    <w:name w:val="Spacer"/>
    <w:basedOn w:val="Normal"/>
    <w:qFormat/>
    <w:rsid w:val="00B24AA8"/>
    <w:rPr>
      <w:sz w:val="10"/>
      <w:szCs w:val="10"/>
    </w:rPr>
  </w:style>
  <w:style w:type="character" w:styleId="PlaceholderText">
    <w:name w:val="Placeholder Text"/>
    <w:basedOn w:val="DefaultParagraphFont"/>
    <w:uiPriority w:val="99"/>
    <w:semiHidden/>
    <w:locked/>
    <w:rsid w:val="00B24AA8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2420B7"/>
    <w:pPr>
      <w:tabs>
        <w:tab w:val="left" w:pos="284"/>
        <w:tab w:val="right" w:leader="dot" w:pos="8505"/>
      </w:tabs>
      <w:spacing w:before="6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2420B7"/>
    <w:pPr>
      <w:tabs>
        <w:tab w:val="left" w:pos="794"/>
        <w:tab w:val="right" w:leader="dot" w:pos="8505"/>
      </w:tabs>
      <w:ind w:left="794" w:hanging="510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2420B7"/>
    <w:pPr>
      <w:tabs>
        <w:tab w:val="left" w:pos="1361"/>
        <w:tab w:val="right" w:leader="dot" w:pos="8505"/>
      </w:tabs>
      <w:ind w:left="1361" w:hanging="567"/>
    </w:pPr>
  </w:style>
  <w:style w:type="character" w:styleId="Hyperlink">
    <w:name w:val="Hyperlink"/>
    <w:basedOn w:val="DefaultParagraphFont"/>
    <w:uiPriority w:val="99"/>
    <w:unhideWhenUsed/>
    <w:locked/>
    <w:rsid w:val="00B24AA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B24AA8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AA8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B24AA8"/>
    <w:rPr>
      <w:vertAlign w:val="superscript"/>
    </w:rPr>
  </w:style>
  <w:style w:type="paragraph" w:customStyle="1" w:styleId="Quelltext">
    <w:name w:val="Quelltext"/>
    <w:basedOn w:val="Normal"/>
    <w:qFormat/>
    <w:rsid w:val="00100F41"/>
    <w:pPr>
      <w:shd w:val="clear" w:color="auto" w:fill="F3F3F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ahoma" w:hAnsi="Tahoma"/>
      <w:noProof/>
      <w:sz w:val="16"/>
    </w:rPr>
  </w:style>
  <w:style w:type="paragraph" w:customStyle="1" w:styleId="Pseudotitel">
    <w:name w:val="Pseudotitel"/>
    <w:basedOn w:val="Normal"/>
    <w:next w:val="Absatz"/>
    <w:qFormat/>
    <w:rsid w:val="00B24AA8"/>
    <w:rPr>
      <w:b/>
    </w:rPr>
  </w:style>
  <w:style w:type="paragraph" w:styleId="List">
    <w:name w:val="List"/>
    <w:basedOn w:val="Normal"/>
    <w:unhideWhenUsed/>
    <w:qFormat/>
    <w:rsid w:val="00CB5F1A"/>
    <w:pPr>
      <w:numPr>
        <w:numId w:val="26"/>
      </w:numPr>
      <w:tabs>
        <w:tab w:val="left" w:pos="284"/>
      </w:tabs>
      <w:spacing w:before="60" w:after="60"/>
      <w:ind w:left="284" w:hanging="284"/>
    </w:pPr>
  </w:style>
  <w:style w:type="paragraph" w:customStyle="1" w:styleId="Kurzliste">
    <w:name w:val="Kurzliste"/>
    <w:basedOn w:val="List"/>
    <w:qFormat/>
    <w:rsid w:val="00CB5F1A"/>
    <w:pPr>
      <w:spacing w:before="0"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E7"/>
    <w:rPr>
      <w:rFonts w:ascii="Arial" w:eastAsiaTheme="majorEastAsia" w:hAnsi="Arial" w:cstheme="majorBidi"/>
      <w:i/>
      <w:iCs/>
      <w:color w:val="404040" w:themeColor="text1" w:themeTint="BF"/>
      <w:sz w:val="20"/>
      <w:szCs w:val="24"/>
      <w:lang w:eastAsia="de-CH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F211FA"/>
    <w:pPr>
      <w:spacing w:after="200"/>
    </w:pPr>
    <w:rPr>
      <w:b/>
      <w:bCs/>
      <w:color w:val="595959" w:themeColor="text1" w:themeTint="A6"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F211FA"/>
  </w:style>
  <w:style w:type="paragraph" w:styleId="TOC4">
    <w:name w:val="toc 4"/>
    <w:basedOn w:val="Normal"/>
    <w:next w:val="Normal"/>
    <w:autoRedefine/>
    <w:uiPriority w:val="39"/>
    <w:unhideWhenUsed/>
    <w:locked/>
    <w:rsid w:val="00C944ED"/>
    <w:pPr>
      <w:ind w:left="1531" w:hanging="17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100F41"/>
    <w:pPr>
      <w:ind w:left="1701"/>
    </w:pPr>
  </w:style>
  <w:style w:type="paragraph" w:customStyle="1" w:styleId="Arbeitsanleitung">
    <w:name w:val="Arbeitsanleitung"/>
    <w:basedOn w:val="Absatz"/>
    <w:rsid w:val="00DE2F7B"/>
    <w:rPr>
      <w:vanish/>
      <w:color w:val="1F497D" w:themeColor="text2"/>
    </w:rPr>
  </w:style>
  <w:style w:type="character" w:customStyle="1" w:styleId="Referenz">
    <w:name w:val="Referenz"/>
    <w:basedOn w:val="DefaultParagraphFont"/>
    <w:rsid w:val="00282405"/>
    <w:rPr>
      <w:rFonts w:asciiTheme="minorHAnsi" w:hAnsiTheme="minorHAnsi"/>
      <w:i/>
      <w:color w:val="000080"/>
      <w:szCs w:val="24"/>
      <w:u w:val="single"/>
      <w:bdr w:val="none" w:sz="0" w:space="0" w:color="auto"/>
      <w:shd w:val="clear" w:color="auto" w:fill="FFFFCC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%23Pradeep\04%20Office\Templates\Question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0AD2451CA99F45BC052276DF65F720" ma:contentTypeVersion="20" ma:contentTypeDescription="Ein neues Dokument erstellen." ma:contentTypeScope="" ma:versionID="ae35abd8435cfbe9cbfdce018b383477">
  <xsd:schema xmlns:xsd="http://www.w3.org/2001/XMLSchema" xmlns:xs="http://www.w3.org/2001/XMLSchema" xmlns:p="http://schemas.microsoft.com/office/2006/metadata/properties" xmlns:ns2="3f0628db-a873-46be-af30-82ec9135674b" xmlns:ns3="9136a4df-4b1f-48ba-ab80-88d490d48178" targetNamespace="http://schemas.microsoft.com/office/2006/metadata/properties" ma:root="true" ma:fieldsID="b659fc9c9c4594abef519b28cac01e23" ns2:_="" ns3:_="">
    <xsd:import namespace="3f0628db-a873-46be-af30-82ec9135674b"/>
    <xsd:import namespace="9136a4df-4b1f-48ba-ab80-88d490d481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628db-a873-46be-af30-82ec91356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d676afe4-57ee-4852-b5a7-3c700605de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6a4df-4b1f-48ba-ab80-88d490d4817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74d13df-df4c-4399-a6fd-47ca3356966d}" ma:internalName="TaxCatchAll" ma:showField="CatchAllData" ma:web="9136a4df-4b1f-48ba-ab80-88d490d481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36a4df-4b1f-48ba-ab80-88d490d48178" xsi:nil="true"/>
    <lcf76f155ced4ddcb4097134ff3c332f xmlns="3f0628db-a873-46be-af30-82ec9135674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D78D4D-62C6-44BD-9F39-5F44349D77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34D452-7336-4692-A624-702927513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628db-a873-46be-af30-82ec9135674b"/>
    <ds:schemaRef ds:uri="9136a4df-4b1f-48ba-ab80-88d490d48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86CFEA-E4C9-4EDE-9D56-701E55FDC6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2D2A68-3343-4A21-B90A-89FCA87382D4}">
  <ds:schemaRefs>
    <ds:schemaRef ds:uri="http://schemas.microsoft.com/office/2006/metadata/properties"/>
    <ds:schemaRef ds:uri="http://schemas.microsoft.com/office/infopath/2007/PartnerControls"/>
    <ds:schemaRef ds:uri="9136a4df-4b1f-48ba-ab80-88d490d48178"/>
    <ds:schemaRef ds:uri="3f0628db-a873-46be-af30-82ec913567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Questions</Template>
  <TotalTime>586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Questions</vt:lpstr>
      <vt:lpstr>Doubts</vt:lpstr>
    </vt:vector>
  </TitlesOfParts>
  <Company>M&amp;S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</dc:title>
  <dc:subject/>
  <dc:creator>Pradeep Ambigapathy</dc:creator>
  <cp:keywords/>
  <dc:description/>
  <cp:lastModifiedBy>Prabhakar, Sivabalan</cp:lastModifiedBy>
  <cp:revision>3</cp:revision>
  <dcterms:created xsi:type="dcterms:W3CDTF">2023-08-18T05:43:00Z</dcterms:created>
  <dcterms:modified xsi:type="dcterms:W3CDTF">2024-03-05T13:31:00Z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0x010100E80AD2451CA99F45BC052276DF65F720</vt:lpwstr>
  </property>
  <property fmtid="{D5CDD505-2E9C-101B-9397-08002B2CF9AE}" pid="3" name="MediaServiceImageTags">
    <vt:lpwstr/>
  </property>
</Properties>
</file>